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689F" w14:textId="77777777" w:rsidR="00000000" w:rsidRDefault="006719C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fr-FR"/>
        </w:rPr>
        <w:t>Guide d’installation</w:t>
      </w:r>
    </w:p>
    <w:p w14:paraId="309D4C9E" w14:textId="77777777" w:rsidR="00000000" w:rsidRDefault="006719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Installation </w:t>
      </w:r>
    </w:p>
    <w:p w14:paraId="1D910D5C" w14:textId="77777777" w:rsidR="00000000" w:rsidRDefault="006719C0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Pour installer et mettre en place le serveur et, ainsi, accéder la carte interactive, il faut suivre les étapes suivantes :</w:t>
      </w:r>
    </w:p>
    <w:p w14:paraId="60BA5298" w14:textId="77777777" w:rsidR="00000000" w:rsidRDefault="006719C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Télécharger le fichier « projet » et l’ouvrir ;</w:t>
      </w:r>
    </w:p>
    <w:p w14:paraId="66FF78B1" w14:textId="77777777" w:rsidR="00000000" w:rsidRDefault="006719C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Dézipper le fichier ;</w:t>
      </w:r>
    </w:p>
    <w:p w14:paraId="71C61895" w14:textId="77777777" w:rsidR="00000000" w:rsidRDefault="006719C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 l’aide du programme </w:t>
      </w:r>
      <w:proofErr w:type="spellStart"/>
      <w:r>
        <w:rPr>
          <w:rFonts w:asciiTheme="majorHAnsi" w:hAnsiTheme="majorHAnsi" w:cstheme="majorHAnsi"/>
          <w:lang w:val="fr-FR"/>
        </w:rPr>
        <w:t>Spyder</w:t>
      </w:r>
      <w:proofErr w:type="spellEnd"/>
      <w:r>
        <w:rPr>
          <w:rFonts w:asciiTheme="majorHAnsi" w:hAnsiTheme="majorHAnsi" w:cstheme="majorHAnsi"/>
          <w:lang w:val="fr-FR"/>
        </w:rPr>
        <w:t>, ouvrir le fichier « serveurfinal_18.06.py » ;</w:t>
      </w:r>
    </w:p>
    <w:p w14:paraId="57A9F6C0" w14:textId="77777777" w:rsidR="00000000" w:rsidRDefault="006719C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Exécuter le code en cliquant sur la flèche verte ou sur F5 ;</w:t>
      </w:r>
    </w:p>
    <w:p w14:paraId="2E6C0FDF" w14:textId="77777777" w:rsidR="00000000" w:rsidRDefault="006719C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 l’aide d’un navigateur web, se diriger vers la page </w:t>
      </w:r>
      <w:hyperlink r:id="rId5" w:history="1">
        <w:r>
          <w:rPr>
            <w:rStyle w:val="Hyperlink"/>
            <w:rFonts w:asciiTheme="majorHAnsi" w:hAnsiTheme="majorHAnsi" w:cstheme="majorHAnsi"/>
            <w:lang w:val="fr-FR"/>
          </w:rPr>
          <w:t>http://localhost:8</w:t>
        </w:r>
        <w:r>
          <w:rPr>
            <w:rStyle w:val="Hyperlink"/>
            <w:rFonts w:asciiTheme="majorHAnsi" w:hAnsiTheme="majorHAnsi" w:cstheme="majorHAnsi"/>
            <w:lang w:val="fr-FR"/>
          </w:rPr>
          <w:t>080/....html</w:t>
        </w:r>
      </w:hyperlink>
    </w:p>
    <w:p w14:paraId="02A9BBFA" w14:textId="77777777" w:rsidR="00000000" w:rsidRDefault="006719C0">
      <w:pPr>
        <w:jc w:val="both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Vous vous trouverez sur le serveur de la carte interactive. Sur la carte, vous pouvez obtenir les informations de tous les pays d’Amérique du Nord que vous souhaitez. </w:t>
      </w:r>
    </w:p>
    <w:p w14:paraId="449D10C1" w14:textId="77777777" w:rsidR="00000000" w:rsidRDefault="006719C0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fr-FR"/>
        </w:rPr>
        <w:t>Fonctionnalités proposées par la carte</w:t>
      </w:r>
    </w:p>
    <w:p w14:paraId="58989907" w14:textId="77777777" w:rsidR="00000000" w:rsidRDefault="006719C0">
      <w:p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Sur la carte interactive, cliquez à 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gauche sur les étiquettes interactives situées sur les capitales des pays pour faire apparaitre les informations du pays sélectionné. Les informations sont : </w:t>
      </w:r>
    </w:p>
    <w:p w14:paraId="71337503" w14:textId="77777777" w:rsidR="00000000" w:rsidRDefault="006719C0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Le nom du pays ;</w:t>
      </w:r>
    </w:p>
    <w:p w14:paraId="5E1CDB44" w14:textId="77777777" w:rsidR="00000000" w:rsidRDefault="006719C0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capitale ; </w:t>
      </w:r>
    </w:p>
    <w:p w14:paraId="14149E31" w14:textId="77777777" w:rsidR="00000000" w:rsidRDefault="006719C0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latitude et longitude ; </w:t>
      </w:r>
    </w:p>
    <w:p w14:paraId="76057326" w14:textId="77777777" w:rsidR="00000000" w:rsidRDefault="006719C0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monnaie ; </w:t>
      </w:r>
    </w:p>
    <w:p w14:paraId="4A1F5F3B" w14:textId="77777777" w:rsidR="006719C0" w:rsidRDefault="006719C0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Sa superficie. </w:t>
      </w:r>
    </w:p>
    <w:sectPr w:rsidR="006719C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73EF"/>
    <w:multiLevelType w:val="hybridMultilevel"/>
    <w:tmpl w:val="9D741048"/>
    <w:lvl w:ilvl="0" w:tplc="19D2F7A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0DCE"/>
    <w:multiLevelType w:val="hybridMultilevel"/>
    <w:tmpl w:val="B13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76"/>
    <w:rsid w:val="002B0F76"/>
    <w:rsid w:val="0067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39EED"/>
  <w15:chartTrackingRefBased/>
  <w15:docId w15:val="{8FCF9631-CE38-4F83-90C8-49C0031A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....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Moreno</dc:creator>
  <cp:keywords/>
  <dc:description/>
  <cp:lastModifiedBy>Dani Castro</cp:lastModifiedBy>
  <cp:revision>2</cp:revision>
  <dcterms:created xsi:type="dcterms:W3CDTF">2020-06-19T17:24:00Z</dcterms:created>
  <dcterms:modified xsi:type="dcterms:W3CDTF">2020-06-19T17:24:00Z</dcterms:modified>
</cp:coreProperties>
</file>